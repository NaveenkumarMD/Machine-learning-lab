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37" w:tblpY="625"/>
        <w:tblW w:w="0" w:type="auto"/>
        <w:tblLook w:val="04A0" w:firstRow="1" w:lastRow="0" w:firstColumn="1" w:lastColumn="0" w:noHBand="0" w:noVBand="1"/>
      </w:tblPr>
      <w:tblGrid>
        <w:gridCol w:w="2781"/>
      </w:tblGrid>
      <w:tr w:rsidR="00950DD9" w:rsidRPr="00B75039" w14:paraId="2DEE0AE5" w14:textId="77777777" w:rsidTr="003C641D">
        <w:trPr>
          <w:trHeight w:val="414"/>
        </w:trPr>
        <w:tc>
          <w:tcPr>
            <w:tcW w:w="2781" w:type="dxa"/>
            <w:vAlign w:val="center"/>
          </w:tcPr>
          <w:p w14:paraId="16509EF0" w14:textId="77777777" w:rsidR="00950DD9" w:rsidRPr="00B75039" w:rsidRDefault="00B75039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NAME:</w:t>
            </w:r>
            <w:r w:rsidRPr="00B75039">
              <w:rPr>
                <w:rFonts w:ascii="Times New Roman" w:hAnsi="Times New Roman" w:cs="Times New Roman"/>
              </w:rPr>
              <w:t xml:space="preserve"> GOKULRAJ V</w:t>
            </w:r>
          </w:p>
        </w:tc>
      </w:tr>
      <w:tr w:rsidR="00950DD9" w:rsidRPr="00B75039" w14:paraId="3DB54AC5" w14:textId="77777777" w:rsidTr="003C641D">
        <w:trPr>
          <w:trHeight w:val="403"/>
        </w:trPr>
        <w:tc>
          <w:tcPr>
            <w:tcW w:w="2781" w:type="dxa"/>
            <w:vAlign w:val="center"/>
          </w:tcPr>
          <w:p w14:paraId="2024C564" w14:textId="77777777" w:rsidR="00950DD9" w:rsidRPr="00B75039" w:rsidRDefault="00B75039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ROLL_NO:</w:t>
            </w:r>
            <w:r w:rsidRPr="00B75039">
              <w:rPr>
                <w:rFonts w:ascii="Times New Roman" w:hAnsi="Times New Roman" w:cs="Times New Roman"/>
              </w:rPr>
              <w:t xml:space="preserve"> 1905014</w:t>
            </w:r>
          </w:p>
        </w:tc>
      </w:tr>
    </w:tbl>
    <w:tbl>
      <w:tblPr>
        <w:tblStyle w:val="TableGrid"/>
        <w:tblpPr w:leftFromText="180" w:rightFromText="180" w:vertAnchor="text" w:horzAnchor="page" w:tblpX="8485" w:tblpY="-818"/>
        <w:tblW w:w="0" w:type="auto"/>
        <w:tblLook w:val="04A0" w:firstRow="1" w:lastRow="0" w:firstColumn="1" w:lastColumn="0" w:noHBand="0" w:noVBand="1"/>
      </w:tblPr>
      <w:tblGrid>
        <w:gridCol w:w="2786"/>
      </w:tblGrid>
      <w:tr w:rsidR="00675259" w:rsidRPr="00B75039" w14:paraId="44438813" w14:textId="77777777" w:rsidTr="003C641D">
        <w:trPr>
          <w:trHeight w:val="418"/>
        </w:trPr>
        <w:tc>
          <w:tcPr>
            <w:tcW w:w="2786" w:type="dxa"/>
            <w:vAlign w:val="center"/>
          </w:tcPr>
          <w:p w14:paraId="6F023F4E" w14:textId="741CC29E" w:rsidR="00675259" w:rsidRPr="00B75039" w:rsidRDefault="003C641D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4B2A"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</w:rPr>
              <w:t>/0</w:t>
            </w:r>
            <w:r w:rsidR="00664B2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675259" w:rsidRPr="00B75039" w14:paraId="30B6BCB2" w14:textId="77777777" w:rsidTr="003C641D">
        <w:trPr>
          <w:trHeight w:val="407"/>
        </w:trPr>
        <w:tc>
          <w:tcPr>
            <w:tcW w:w="2786" w:type="dxa"/>
            <w:vAlign w:val="center"/>
          </w:tcPr>
          <w:p w14:paraId="6DC81ABD" w14:textId="09EAF39D" w:rsidR="003C641D" w:rsidRPr="00B75039" w:rsidRDefault="003C641D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EXP_NO:</w:t>
            </w:r>
            <w:r>
              <w:rPr>
                <w:rFonts w:ascii="Times New Roman" w:hAnsi="Times New Roman" w:cs="Times New Roman"/>
              </w:rPr>
              <w:t xml:space="preserve"> 0</w:t>
            </w:r>
            <w:r w:rsidR="00664B2A">
              <w:rPr>
                <w:rFonts w:ascii="Times New Roman" w:hAnsi="Times New Roman" w:cs="Times New Roman"/>
              </w:rPr>
              <w:t>4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25"/>
        <w:tblW w:w="0" w:type="auto"/>
        <w:tblLook w:val="04A0" w:firstRow="1" w:lastRow="0" w:firstColumn="1" w:lastColumn="0" w:noHBand="0" w:noVBand="1"/>
      </w:tblPr>
      <w:tblGrid>
        <w:gridCol w:w="5048"/>
      </w:tblGrid>
      <w:tr w:rsidR="00F51F73" w14:paraId="4299F10D" w14:textId="77777777" w:rsidTr="003C641D">
        <w:trPr>
          <w:trHeight w:val="833"/>
        </w:trPr>
        <w:tc>
          <w:tcPr>
            <w:tcW w:w="5048" w:type="dxa"/>
            <w:vAlign w:val="center"/>
          </w:tcPr>
          <w:p w14:paraId="6D71D233" w14:textId="7867FEBE" w:rsidR="00F51F73" w:rsidRPr="00664B2A" w:rsidRDefault="00664B2A" w:rsidP="003C64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B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 SATISFACTION PROBLEM</w:t>
            </w:r>
          </w:p>
        </w:tc>
      </w:tr>
    </w:tbl>
    <w:p w14:paraId="26C169C0" w14:textId="77777777" w:rsidR="003C641D" w:rsidRDefault="003C641D">
      <w:pPr>
        <w:rPr>
          <w:rFonts w:ascii="Times New Roman" w:hAnsi="Times New Roman" w:cs="Times New Roman"/>
        </w:rPr>
      </w:pPr>
    </w:p>
    <w:p w14:paraId="65029F0C" w14:textId="77777777" w:rsidR="00F51F73" w:rsidRDefault="00F51F73">
      <w:pPr>
        <w:rPr>
          <w:rFonts w:ascii="Times New Roman" w:hAnsi="Times New Roman" w:cs="Times New Roman"/>
        </w:rPr>
      </w:pPr>
    </w:p>
    <w:p w14:paraId="4A7D23B5" w14:textId="77777777" w:rsidR="00664B2A" w:rsidRPr="0006401C" w:rsidRDefault="00664B2A" w:rsidP="00664B2A">
      <w:pPr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0640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CFA49B" w14:textId="64117CBC" w:rsidR="00664B2A" w:rsidRPr="0006401C" w:rsidRDefault="00664B2A" w:rsidP="00664B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>To solve the</w:t>
      </w:r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with the help of A* Algorithm.</w:t>
      </w:r>
    </w:p>
    <w:p w14:paraId="61EA9D95" w14:textId="77777777" w:rsidR="00664B2A" w:rsidRPr="0006401C" w:rsidRDefault="00664B2A" w:rsidP="0066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0AC3DB7" w14:textId="025CBCB9" w:rsidR="00664B2A" w:rsidRPr="0006401C" w:rsidRDefault="00664B2A" w:rsidP="00664B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 xml:space="preserve"> </w:t>
      </w:r>
      <w:r w:rsidRPr="00664B2A">
        <w:rPr>
          <w:rFonts w:ascii="Times New Roman" w:hAnsi="Times New Roman" w:cs="Times New Roman"/>
          <w:sz w:val="24"/>
          <w:szCs w:val="24"/>
        </w:rPr>
        <w:t xml:space="preserve">Consider the graph with 8 nodes A1, A2, A3, A4, H, T, F1, F2. A </w:t>
      </w:r>
      <w:proofErr w:type="spellStart"/>
      <w:r w:rsidRPr="0066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B2A">
        <w:rPr>
          <w:rFonts w:ascii="Times New Roman" w:hAnsi="Times New Roman" w:cs="Times New Roman"/>
          <w:sz w:val="24"/>
          <w:szCs w:val="24"/>
        </w:rPr>
        <w:t xml:space="preserve"> is connected to A i+1 for all </w:t>
      </w:r>
      <w:proofErr w:type="spellStart"/>
      <w:r w:rsidRPr="0066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B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B2A">
        <w:rPr>
          <w:rFonts w:ascii="Times New Roman" w:hAnsi="Times New Roman" w:cs="Times New Roman"/>
          <w:sz w:val="24"/>
          <w:szCs w:val="24"/>
        </w:rPr>
        <w:t xml:space="preserve">each Ai is connected to H, H is connected to T, and T is connected to each F </w:t>
      </w:r>
      <w:proofErr w:type="spellStart"/>
      <w:proofErr w:type="gramStart"/>
      <w:r w:rsidRPr="0066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B2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64B2A">
        <w:rPr>
          <w:rFonts w:ascii="Times New Roman" w:hAnsi="Times New Roman" w:cs="Times New Roman"/>
          <w:sz w:val="24"/>
          <w:szCs w:val="24"/>
        </w:rPr>
        <w:t xml:space="preserve"> Find a 3-coloring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B2A">
        <w:rPr>
          <w:rFonts w:ascii="Times New Roman" w:hAnsi="Times New Roman" w:cs="Times New Roman"/>
          <w:sz w:val="24"/>
          <w:szCs w:val="24"/>
        </w:rPr>
        <w:t>of this graph by using the following strategy: backtracking with conﬂict-directed back-jumping,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B2A">
        <w:rPr>
          <w:rFonts w:ascii="Times New Roman" w:hAnsi="Times New Roman" w:cs="Times New Roman"/>
          <w:sz w:val="24"/>
          <w:szCs w:val="24"/>
        </w:rPr>
        <w:t>the variable order A1, H, A4, F1, A2, F2, A3, T, and the value order R, G, B.</w:t>
      </w:r>
    </w:p>
    <w:p w14:paraId="6AC84E20" w14:textId="77777777" w:rsidR="00664B2A" w:rsidRPr="0006401C" w:rsidRDefault="00664B2A" w:rsidP="00664B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A07C1" w14:textId="77777777" w:rsidR="00664B2A" w:rsidRPr="0006401C" w:rsidRDefault="00664B2A" w:rsidP="0066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CB59509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#include&lt;bits/stdc++.h&gt;</w:t>
      </w:r>
    </w:p>
    <w:p w14:paraId="0ECECE50" w14:textId="4D66D506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using namespace std;</w:t>
      </w:r>
    </w:p>
    <w:p w14:paraId="27192D1C" w14:textId="4CBB6D8F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#</w:t>
      </w:r>
      <w:proofErr w:type="gramStart"/>
      <w:r w:rsidRPr="00664B2A">
        <w:rPr>
          <w:rFonts w:ascii="Times New Roman" w:hAnsi="Times New Roman" w:cs="Times New Roman"/>
        </w:rPr>
        <w:t>define</w:t>
      </w:r>
      <w:proofErr w:type="gramEnd"/>
      <w:r w:rsidRPr="00664B2A">
        <w:rPr>
          <w:rFonts w:ascii="Times New Roman" w:hAnsi="Times New Roman" w:cs="Times New Roman"/>
        </w:rPr>
        <w:t xml:space="preserve"> n 8</w:t>
      </w:r>
    </w:p>
    <w:p w14:paraId="0BE4519C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64B2A">
        <w:rPr>
          <w:rFonts w:ascii="Times New Roman" w:hAnsi="Times New Roman" w:cs="Times New Roman"/>
        </w:rPr>
        <w:t>isSafe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gramEnd"/>
      <w:r w:rsidRPr="00664B2A">
        <w:rPr>
          <w:rFonts w:ascii="Times New Roman" w:hAnsi="Times New Roman" w:cs="Times New Roman"/>
        </w:rPr>
        <w:t xml:space="preserve">bool graph[n][n], int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[])</w:t>
      </w:r>
    </w:p>
    <w:p w14:paraId="511B7742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{</w:t>
      </w:r>
    </w:p>
    <w:p w14:paraId="25BAF18D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for (int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= 0;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&lt; n;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++)</w:t>
      </w:r>
    </w:p>
    <w:p w14:paraId="0FD16825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 xml:space="preserve">for (int j =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+ 1; j &lt; n; </w:t>
      </w:r>
      <w:proofErr w:type="spellStart"/>
      <w:r w:rsidRPr="00664B2A">
        <w:rPr>
          <w:rFonts w:ascii="Times New Roman" w:hAnsi="Times New Roman" w:cs="Times New Roman"/>
        </w:rPr>
        <w:t>j++</w:t>
      </w:r>
      <w:proofErr w:type="spellEnd"/>
      <w:r w:rsidRPr="00664B2A">
        <w:rPr>
          <w:rFonts w:ascii="Times New Roman" w:hAnsi="Times New Roman" w:cs="Times New Roman"/>
        </w:rPr>
        <w:t>)</w:t>
      </w:r>
    </w:p>
    <w:p w14:paraId="6F951693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if (graph[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][j] &amp;&amp;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 xml:space="preserve">[j] ==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])</w:t>
      </w:r>
    </w:p>
    <w:p w14:paraId="458FFC04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return false;</w:t>
      </w:r>
    </w:p>
    <w:p w14:paraId="3FC3ED9C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return true;</w:t>
      </w:r>
    </w:p>
    <w:p w14:paraId="613DBF90" w14:textId="7D072B5B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}</w:t>
      </w:r>
    </w:p>
    <w:p w14:paraId="18EAE037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4B2A">
        <w:rPr>
          <w:rFonts w:ascii="Times New Roman" w:hAnsi="Times New Roman" w:cs="Times New Roman"/>
        </w:rPr>
        <w:t>printSolution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gramEnd"/>
      <w:r w:rsidRPr="00664B2A">
        <w:rPr>
          <w:rFonts w:ascii="Times New Roman" w:hAnsi="Times New Roman" w:cs="Times New Roman"/>
        </w:rPr>
        <w:t xml:space="preserve">int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[])</w:t>
      </w:r>
    </w:p>
    <w:p w14:paraId="05A85CD9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{</w:t>
      </w:r>
    </w:p>
    <w:p w14:paraId="26FEB385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cout</w:t>
      </w:r>
      <w:proofErr w:type="spellEnd"/>
      <w:r w:rsidRPr="00664B2A">
        <w:rPr>
          <w:rFonts w:ascii="Times New Roman" w:hAnsi="Times New Roman" w:cs="Times New Roman"/>
        </w:rPr>
        <w:t xml:space="preserve"> &lt;&lt; "The assigned </w:t>
      </w:r>
      <w:proofErr w:type="spellStart"/>
      <w:r w:rsidRPr="00664B2A">
        <w:rPr>
          <w:rFonts w:ascii="Times New Roman" w:hAnsi="Times New Roman" w:cs="Times New Roman"/>
        </w:rPr>
        <w:t>colors</w:t>
      </w:r>
      <w:proofErr w:type="spellEnd"/>
      <w:r w:rsidRPr="00664B2A">
        <w:rPr>
          <w:rFonts w:ascii="Times New Roman" w:hAnsi="Times New Roman" w:cs="Times New Roman"/>
        </w:rPr>
        <w:t xml:space="preserve"> for the nodes </w:t>
      </w:r>
      <w:proofErr w:type="gramStart"/>
      <w:r w:rsidRPr="00664B2A">
        <w:rPr>
          <w:rFonts w:ascii="Times New Roman" w:hAnsi="Times New Roman" w:cs="Times New Roman"/>
        </w:rPr>
        <w:t>are :</w:t>
      </w:r>
      <w:proofErr w:type="gramEnd"/>
      <w:r w:rsidRPr="00664B2A">
        <w:rPr>
          <w:rFonts w:ascii="Times New Roman" w:hAnsi="Times New Roman" w:cs="Times New Roman"/>
        </w:rPr>
        <w:t xml:space="preserve"> \n nodes : A1 A2 A3 A4  H  T F1 F2 \n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 xml:space="preserve"> :";</w:t>
      </w:r>
    </w:p>
    <w:p w14:paraId="1439C21F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char </w:t>
      </w:r>
      <w:proofErr w:type="spellStart"/>
      <w:r w:rsidRPr="00664B2A">
        <w:rPr>
          <w:rFonts w:ascii="Times New Roman" w:hAnsi="Times New Roman" w:cs="Times New Roman"/>
        </w:rPr>
        <w:t>arr</w:t>
      </w:r>
      <w:proofErr w:type="spellEnd"/>
      <w:r w:rsidRPr="00664B2A">
        <w:rPr>
          <w:rFonts w:ascii="Times New Roman" w:hAnsi="Times New Roman" w:cs="Times New Roman"/>
        </w:rPr>
        <w:t>[3][</w:t>
      </w:r>
      <w:proofErr w:type="gramStart"/>
      <w:r w:rsidRPr="00664B2A">
        <w:rPr>
          <w:rFonts w:ascii="Times New Roman" w:hAnsi="Times New Roman" w:cs="Times New Roman"/>
        </w:rPr>
        <w:t>1]=</w:t>
      </w:r>
      <w:proofErr w:type="gramEnd"/>
      <w:r w:rsidRPr="00664B2A">
        <w:rPr>
          <w:rFonts w:ascii="Times New Roman" w:hAnsi="Times New Roman" w:cs="Times New Roman"/>
        </w:rPr>
        <w:t>{'R','G','B'};</w:t>
      </w:r>
    </w:p>
    <w:p w14:paraId="06D8D9B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for (int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= 0;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&lt; n;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++)</w:t>
      </w:r>
    </w:p>
    <w:p w14:paraId="4824C24E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cout</w:t>
      </w:r>
      <w:proofErr w:type="spellEnd"/>
      <w:r w:rsidRPr="00664B2A">
        <w:rPr>
          <w:rFonts w:ascii="Times New Roman" w:hAnsi="Times New Roman" w:cs="Times New Roman"/>
        </w:rPr>
        <w:t xml:space="preserve"> &lt;&lt; </w:t>
      </w:r>
      <w:proofErr w:type="gramStart"/>
      <w:r w:rsidRPr="00664B2A">
        <w:rPr>
          <w:rFonts w:ascii="Times New Roman" w:hAnsi="Times New Roman" w:cs="Times New Roman"/>
        </w:rPr>
        <w:t>"  "</w:t>
      </w:r>
      <w:proofErr w:type="gramEnd"/>
      <w:r w:rsidRPr="00664B2A">
        <w:rPr>
          <w:rFonts w:ascii="Times New Roman" w:hAnsi="Times New Roman" w:cs="Times New Roman"/>
        </w:rPr>
        <w:t xml:space="preserve"> &lt;&lt; </w:t>
      </w:r>
      <w:proofErr w:type="spellStart"/>
      <w:r w:rsidRPr="00664B2A">
        <w:rPr>
          <w:rFonts w:ascii="Times New Roman" w:hAnsi="Times New Roman" w:cs="Times New Roman"/>
        </w:rPr>
        <w:t>arr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]-1][0];</w:t>
      </w:r>
    </w:p>
    <w:p w14:paraId="453F041A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cout</w:t>
      </w:r>
      <w:proofErr w:type="spellEnd"/>
      <w:r w:rsidRPr="00664B2A">
        <w:rPr>
          <w:rFonts w:ascii="Times New Roman" w:hAnsi="Times New Roman" w:cs="Times New Roman"/>
        </w:rPr>
        <w:t xml:space="preserve"> &lt;&lt; "\n";</w:t>
      </w:r>
    </w:p>
    <w:p w14:paraId="4AB0A351" w14:textId="17173CA5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}</w:t>
      </w:r>
    </w:p>
    <w:p w14:paraId="3AF39BE9" w14:textId="26740A4A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64B2A">
        <w:rPr>
          <w:rFonts w:ascii="Times New Roman" w:hAnsi="Times New Roman" w:cs="Times New Roman"/>
        </w:rPr>
        <w:t>graphColoring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gramEnd"/>
      <w:r w:rsidRPr="00664B2A">
        <w:rPr>
          <w:rFonts w:ascii="Times New Roman" w:hAnsi="Times New Roman" w:cs="Times New Roman"/>
        </w:rPr>
        <w:t xml:space="preserve">bool graph[n][n], int m, int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, int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[n]);</w:t>
      </w:r>
    </w:p>
    <w:p w14:paraId="2EB1003A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664B2A">
        <w:rPr>
          <w:rFonts w:ascii="Times New Roman" w:hAnsi="Times New Roman" w:cs="Times New Roman"/>
        </w:rPr>
        <w:t>main(</w:t>
      </w:r>
      <w:proofErr w:type="gramEnd"/>
      <w:r w:rsidRPr="00664B2A">
        <w:rPr>
          <w:rFonts w:ascii="Times New Roman" w:hAnsi="Times New Roman" w:cs="Times New Roman"/>
        </w:rPr>
        <w:t>)</w:t>
      </w:r>
    </w:p>
    <w:p w14:paraId="57628EF4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{</w:t>
      </w:r>
    </w:p>
    <w:p w14:paraId="7B131754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bool graph[n][n] = {</w:t>
      </w:r>
    </w:p>
    <w:p w14:paraId="2672F8EA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{0,1,0,0,1,0,0,0},</w:t>
      </w:r>
    </w:p>
    <w:p w14:paraId="23C3E52D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{1,0,1,0,1,0,0,0},</w:t>
      </w:r>
    </w:p>
    <w:p w14:paraId="2D3BC3B8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{0,1,0,1,1,0,0,0},</w:t>
      </w:r>
    </w:p>
    <w:p w14:paraId="68D0318C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{0,0,1,0,1,0,0,0},</w:t>
      </w:r>
    </w:p>
    <w:p w14:paraId="1609C18C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{1,1,1,1,0,1,0,0},</w:t>
      </w:r>
    </w:p>
    <w:p w14:paraId="0F52CABD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{0,0,0,0,1,0,1,1},</w:t>
      </w:r>
    </w:p>
    <w:p w14:paraId="763874F2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{0,0,0,0,0,1,0,0},</w:t>
      </w:r>
    </w:p>
    <w:p w14:paraId="6EEB6245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    {0,0,0,0,0,1,0,0}</w:t>
      </w:r>
    </w:p>
    <w:p w14:paraId="5725E2BB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    };</w:t>
      </w:r>
    </w:p>
    <w:p w14:paraId="63780EE7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int m = 3; // Number of </w:t>
      </w:r>
      <w:proofErr w:type="spellStart"/>
      <w:r w:rsidRPr="00664B2A">
        <w:rPr>
          <w:rFonts w:ascii="Times New Roman" w:hAnsi="Times New Roman" w:cs="Times New Roman"/>
        </w:rPr>
        <w:t>colors</w:t>
      </w:r>
      <w:proofErr w:type="spellEnd"/>
    </w:p>
    <w:p w14:paraId="0FE08E23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int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[n];</w:t>
      </w:r>
    </w:p>
    <w:p w14:paraId="34B97C81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for (int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= 0;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&lt; n;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++)</w:t>
      </w:r>
    </w:p>
    <w:p w14:paraId="4AEA25A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] = 0;</w:t>
      </w:r>
    </w:p>
    <w:p w14:paraId="13B32168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if </w:t>
      </w:r>
      <w:proofErr w:type="gramStart"/>
      <w:r w:rsidRPr="00664B2A">
        <w:rPr>
          <w:rFonts w:ascii="Times New Roman" w:hAnsi="Times New Roman" w:cs="Times New Roman"/>
        </w:rPr>
        <w:t>(!</w:t>
      </w:r>
      <w:proofErr w:type="spellStart"/>
      <w:r w:rsidRPr="00664B2A">
        <w:rPr>
          <w:rFonts w:ascii="Times New Roman" w:hAnsi="Times New Roman" w:cs="Times New Roman"/>
        </w:rPr>
        <w:t>graphColoring</w:t>
      </w:r>
      <w:proofErr w:type="spellEnd"/>
      <w:proofErr w:type="gramEnd"/>
      <w:r w:rsidRPr="00664B2A">
        <w:rPr>
          <w:rFonts w:ascii="Times New Roman" w:hAnsi="Times New Roman" w:cs="Times New Roman"/>
        </w:rPr>
        <w:t xml:space="preserve">(graph, m, 0,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))</w:t>
      </w:r>
    </w:p>
    <w:p w14:paraId="5A154CED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cout</w:t>
      </w:r>
      <w:proofErr w:type="spellEnd"/>
      <w:r w:rsidRPr="00664B2A">
        <w:rPr>
          <w:rFonts w:ascii="Times New Roman" w:hAnsi="Times New Roman" w:cs="Times New Roman"/>
        </w:rPr>
        <w:t xml:space="preserve"> &lt;&lt; "Solution does not exist";</w:t>
      </w:r>
    </w:p>
    <w:p w14:paraId="7E34F823" w14:textId="77777777" w:rsidR="00664B2A" w:rsidRPr="00664B2A" w:rsidRDefault="00664B2A" w:rsidP="00664B2A">
      <w:pPr>
        <w:rPr>
          <w:rFonts w:ascii="Times New Roman" w:hAnsi="Times New Roman" w:cs="Times New Roman"/>
        </w:rPr>
      </w:pPr>
    </w:p>
    <w:p w14:paraId="512040F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return 0;</w:t>
      </w:r>
    </w:p>
    <w:p w14:paraId="6D9C8E8F" w14:textId="34406BCB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}</w:t>
      </w:r>
    </w:p>
    <w:p w14:paraId="2A15F2D8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64B2A">
        <w:rPr>
          <w:rFonts w:ascii="Times New Roman" w:hAnsi="Times New Roman" w:cs="Times New Roman"/>
        </w:rPr>
        <w:t>graphColoring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gramEnd"/>
      <w:r w:rsidRPr="00664B2A">
        <w:rPr>
          <w:rFonts w:ascii="Times New Roman" w:hAnsi="Times New Roman" w:cs="Times New Roman"/>
        </w:rPr>
        <w:t xml:space="preserve">bool graph[n][n], int m, int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, int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[n])</w:t>
      </w:r>
    </w:p>
    <w:p w14:paraId="27121BB7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{</w:t>
      </w:r>
    </w:p>
    <w:p w14:paraId="7CBE0DC0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if (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== n)</w:t>
      </w:r>
    </w:p>
    <w:p w14:paraId="2222698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    {</w:t>
      </w:r>
    </w:p>
    <w:p w14:paraId="1D370D61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gramStart"/>
      <w:r w:rsidRPr="00664B2A">
        <w:rPr>
          <w:rFonts w:ascii="Times New Roman" w:hAnsi="Times New Roman" w:cs="Times New Roman"/>
        </w:rPr>
        <w:t>if(</w:t>
      </w:r>
      <w:proofErr w:type="spellStart"/>
      <w:proofErr w:type="gramEnd"/>
      <w:r w:rsidRPr="00664B2A">
        <w:rPr>
          <w:rFonts w:ascii="Times New Roman" w:hAnsi="Times New Roman" w:cs="Times New Roman"/>
        </w:rPr>
        <w:t>isSafe</w:t>
      </w:r>
      <w:proofErr w:type="spellEnd"/>
      <w:r w:rsidRPr="00664B2A">
        <w:rPr>
          <w:rFonts w:ascii="Times New Roman" w:hAnsi="Times New Roman" w:cs="Times New Roman"/>
        </w:rPr>
        <w:t xml:space="preserve">(graph,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))</w:t>
      </w:r>
    </w:p>
    <w:p w14:paraId="6408F197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{</w:t>
      </w:r>
    </w:p>
    <w:p w14:paraId="46292644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printSolution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);</w:t>
      </w:r>
    </w:p>
    <w:p w14:paraId="33ADD492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return true;</w:t>
      </w:r>
    </w:p>
    <w:p w14:paraId="2EC0C50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}</w:t>
      </w:r>
    </w:p>
    <w:p w14:paraId="345344CE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 xml:space="preserve">    //</w:t>
      </w:r>
      <w:proofErr w:type="spellStart"/>
      <w:r w:rsidRPr="00664B2A">
        <w:rPr>
          <w:rFonts w:ascii="Times New Roman" w:hAnsi="Times New Roman" w:cs="Times New Roman"/>
        </w:rPr>
        <w:t>printSolution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);</w:t>
      </w:r>
    </w:p>
    <w:p w14:paraId="16C10377" w14:textId="77777777" w:rsid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return false;</w:t>
      </w:r>
    </w:p>
    <w:p w14:paraId="42F56E9F" w14:textId="3F435FDA" w:rsidR="00664B2A" w:rsidRPr="00664B2A" w:rsidRDefault="00664B2A" w:rsidP="00664B2A">
      <w:pPr>
        <w:ind w:firstLine="720"/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lastRenderedPageBreak/>
        <w:t>}</w:t>
      </w:r>
    </w:p>
    <w:p w14:paraId="5CA1A7CC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 xml:space="preserve">for (int j = 1; j &lt;= m; </w:t>
      </w:r>
      <w:proofErr w:type="spellStart"/>
      <w:r w:rsidRPr="00664B2A">
        <w:rPr>
          <w:rFonts w:ascii="Times New Roman" w:hAnsi="Times New Roman" w:cs="Times New Roman"/>
        </w:rPr>
        <w:t>j++</w:t>
      </w:r>
      <w:proofErr w:type="spellEnd"/>
      <w:r w:rsidRPr="00664B2A">
        <w:rPr>
          <w:rFonts w:ascii="Times New Roman" w:hAnsi="Times New Roman" w:cs="Times New Roman"/>
        </w:rPr>
        <w:t>)</w:t>
      </w:r>
    </w:p>
    <w:p w14:paraId="40AF1560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{</w:t>
      </w:r>
    </w:p>
    <w:p w14:paraId="17D3DCAB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] = j;</w:t>
      </w:r>
    </w:p>
    <w:p w14:paraId="35C548F7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664B2A">
        <w:rPr>
          <w:rFonts w:ascii="Times New Roman" w:hAnsi="Times New Roman" w:cs="Times New Roman"/>
        </w:rPr>
        <w:t>graphColoring</w:t>
      </w:r>
      <w:proofErr w:type="spellEnd"/>
      <w:r w:rsidRPr="00664B2A">
        <w:rPr>
          <w:rFonts w:ascii="Times New Roman" w:hAnsi="Times New Roman" w:cs="Times New Roman"/>
        </w:rPr>
        <w:t>(</w:t>
      </w:r>
      <w:proofErr w:type="gramEnd"/>
      <w:r w:rsidRPr="00664B2A">
        <w:rPr>
          <w:rFonts w:ascii="Times New Roman" w:hAnsi="Times New Roman" w:cs="Times New Roman"/>
        </w:rPr>
        <w:t xml:space="preserve">graph, m, 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 xml:space="preserve"> + 1, </w:t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))</w:t>
      </w:r>
    </w:p>
    <w:p w14:paraId="6C8CF21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  <w:t>return true;</w:t>
      </w:r>
    </w:p>
    <w:p w14:paraId="76302555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</w:r>
      <w:r w:rsidRPr="00664B2A">
        <w:rPr>
          <w:rFonts w:ascii="Times New Roman" w:hAnsi="Times New Roman" w:cs="Times New Roman"/>
        </w:rPr>
        <w:tab/>
      </w:r>
      <w:proofErr w:type="spellStart"/>
      <w:r w:rsidRPr="00664B2A">
        <w:rPr>
          <w:rFonts w:ascii="Times New Roman" w:hAnsi="Times New Roman" w:cs="Times New Roman"/>
        </w:rPr>
        <w:t>color</w:t>
      </w:r>
      <w:proofErr w:type="spellEnd"/>
      <w:r w:rsidRPr="00664B2A">
        <w:rPr>
          <w:rFonts w:ascii="Times New Roman" w:hAnsi="Times New Roman" w:cs="Times New Roman"/>
        </w:rPr>
        <w:t>[</w:t>
      </w:r>
      <w:proofErr w:type="spellStart"/>
      <w:r w:rsidRPr="00664B2A">
        <w:rPr>
          <w:rFonts w:ascii="Times New Roman" w:hAnsi="Times New Roman" w:cs="Times New Roman"/>
        </w:rPr>
        <w:t>i</w:t>
      </w:r>
      <w:proofErr w:type="spellEnd"/>
      <w:r w:rsidRPr="00664B2A">
        <w:rPr>
          <w:rFonts w:ascii="Times New Roman" w:hAnsi="Times New Roman" w:cs="Times New Roman"/>
        </w:rPr>
        <w:t>] = 0;</w:t>
      </w:r>
    </w:p>
    <w:p w14:paraId="30152B16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}</w:t>
      </w:r>
    </w:p>
    <w:p w14:paraId="3722B28D" w14:textId="77777777" w:rsidR="00664B2A" w:rsidRP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ab/>
        <w:t>return false;</w:t>
      </w:r>
    </w:p>
    <w:p w14:paraId="309C8752" w14:textId="05AEBAD6" w:rsidR="003C641D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t>}</w:t>
      </w:r>
    </w:p>
    <w:p w14:paraId="1B42459D" w14:textId="58754F68" w:rsidR="00664B2A" w:rsidRDefault="00664B2A" w:rsidP="00664B2A">
      <w:pPr>
        <w:rPr>
          <w:rFonts w:ascii="Times New Roman" w:hAnsi="Times New Roman" w:cs="Times New Roman"/>
        </w:rPr>
      </w:pPr>
    </w:p>
    <w:p w14:paraId="1F69EAA5" w14:textId="77777777" w:rsidR="00664B2A" w:rsidRDefault="00664B2A" w:rsidP="00664B2A">
      <w:pPr>
        <w:rPr>
          <w:rFonts w:ascii="Times New Roman" w:hAnsi="Times New Roman" w:cs="Times New Roman"/>
          <w:b/>
          <w:bCs/>
        </w:rPr>
      </w:pPr>
    </w:p>
    <w:p w14:paraId="17EF774D" w14:textId="51D2CF5C" w:rsidR="00664B2A" w:rsidRPr="00971432" w:rsidRDefault="00664B2A" w:rsidP="00664B2A">
      <w:pPr>
        <w:rPr>
          <w:rFonts w:ascii="Times New Roman" w:hAnsi="Times New Roman" w:cs="Times New Roman"/>
          <w:b/>
          <w:bCs/>
        </w:rPr>
      </w:pPr>
      <w:r w:rsidRPr="0006401C">
        <w:rPr>
          <w:rFonts w:ascii="Times New Roman" w:hAnsi="Times New Roman" w:cs="Times New Roman"/>
          <w:b/>
          <w:bCs/>
        </w:rPr>
        <w:t>OUTPUT:</w:t>
      </w:r>
    </w:p>
    <w:p w14:paraId="27742B8A" w14:textId="17B604C4" w:rsidR="00664B2A" w:rsidRDefault="00664B2A" w:rsidP="00664B2A">
      <w:pPr>
        <w:rPr>
          <w:rFonts w:ascii="Times New Roman" w:hAnsi="Times New Roman" w:cs="Times New Roman"/>
        </w:rPr>
      </w:pPr>
      <w:r w:rsidRPr="00664B2A">
        <w:rPr>
          <w:rFonts w:ascii="Times New Roman" w:hAnsi="Times New Roman" w:cs="Times New Roman"/>
        </w:rPr>
        <w:drawing>
          <wp:inline distT="0" distB="0" distL="0" distR="0" wp14:anchorId="081622FC" wp14:editId="0EB85CF5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381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19B96" w14:textId="361A8ECD" w:rsidR="00664B2A" w:rsidRDefault="00664B2A" w:rsidP="00664B2A">
      <w:pPr>
        <w:rPr>
          <w:rFonts w:ascii="Times New Roman" w:hAnsi="Times New Roman" w:cs="Times New Roman"/>
        </w:rPr>
      </w:pPr>
    </w:p>
    <w:p w14:paraId="33E528FD" w14:textId="79623591" w:rsidR="00664B2A" w:rsidRDefault="00664B2A" w:rsidP="00664B2A">
      <w:pPr>
        <w:rPr>
          <w:rFonts w:ascii="Times New Roman" w:hAnsi="Times New Roman" w:cs="Times New Roman"/>
        </w:rPr>
      </w:pPr>
    </w:p>
    <w:p w14:paraId="47ADFCB4" w14:textId="78C45722" w:rsidR="00664B2A" w:rsidRDefault="00664B2A" w:rsidP="00664B2A">
      <w:pPr>
        <w:rPr>
          <w:rFonts w:ascii="Times New Roman" w:hAnsi="Times New Roman" w:cs="Times New Roman"/>
        </w:rPr>
      </w:pPr>
    </w:p>
    <w:p w14:paraId="1F4FBA13" w14:textId="50A23528" w:rsidR="00664B2A" w:rsidRDefault="00664B2A" w:rsidP="00664B2A">
      <w:pPr>
        <w:rPr>
          <w:rFonts w:ascii="Times New Roman" w:hAnsi="Times New Roman" w:cs="Times New Roman"/>
        </w:rPr>
      </w:pPr>
    </w:p>
    <w:p w14:paraId="79DE1998" w14:textId="5888C2CB" w:rsidR="00664B2A" w:rsidRDefault="00664B2A" w:rsidP="00664B2A">
      <w:pPr>
        <w:rPr>
          <w:rFonts w:ascii="Times New Roman" w:hAnsi="Times New Roman" w:cs="Times New Roman"/>
        </w:rPr>
      </w:pPr>
    </w:p>
    <w:p w14:paraId="11A5D937" w14:textId="228AC2F0" w:rsidR="00664B2A" w:rsidRDefault="00664B2A" w:rsidP="00664B2A">
      <w:pPr>
        <w:rPr>
          <w:rFonts w:ascii="Times New Roman" w:hAnsi="Times New Roman" w:cs="Times New Roman"/>
        </w:rPr>
      </w:pPr>
    </w:p>
    <w:p w14:paraId="40652E41" w14:textId="04AC4EE1" w:rsidR="00664B2A" w:rsidRDefault="00664B2A" w:rsidP="00664B2A">
      <w:pPr>
        <w:rPr>
          <w:rFonts w:ascii="Times New Roman" w:hAnsi="Times New Roman" w:cs="Times New Roman"/>
        </w:rPr>
      </w:pPr>
    </w:p>
    <w:p w14:paraId="615ACA5B" w14:textId="7311DCDF" w:rsidR="00664B2A" w:rsidRDefault="00664B2A" w:rsidP="00664B2A">
      <w:pPr>
        <w:rPr>
          <w:rFonts w:ascii="Times New Roman" w:hAnsi="Times New Roman" w:cs="Times New Roman"/>
        </w:rPr>
      </w:pPr>
    </w:p>
    <w:p w14:paraId="0F5352B9" w14:textId="0A99327E" w:rsidR="00664B2A" w:rsidRDefault="00664B2A" w:rsidP="00664B2A">
      <w:pPr>
        <w:rPr>
          <w:rFonts w:ascii="Times New Roman" w:hAnsi="Times New Roman" w:cs="Times New Roman"/>
        </w:rPr>
      </w:pPr>
    </w:p>
    <w:p w14:paraId="3232B07D" w14:textId="5DA98566" w:rsidR="00664B2A" w:rsidRDefault="00664B2A" w:rsidP="00664B2A">
      <w:pPr>
        <w:rPr>
          <w:rFonts w:ascii="Times New Roman" w:hAnsi="Times New Roman" w:cs="Times New Roman"/>
        </w:rPr>
      </w:pPr>
    </w:p>
    <w:p w14:paraId="4B6F79AA" w14:textId="0E9B3FE9" w:rsidR="00664B2A" w:rsidRDefault="00664B2A" w:rsidP="00664B2A">
      <w:pPr>
        <w:rPr>
          <w:rFonts w:ascii="Times New Roman" w:hAnsi="Times New Roman" w:cs="Times New Roman"/>
        </w:rPr>
      </w:pPr>
    </w:p>
    <w:p w14:paraId="74EF7641" w14:textId="219886B0" w:rsidR="00664B2A" w:rsidRDefault="00664B2A" w:rsidP="00664B2A">
      <w:pPr>
        <w:rPr>
          <w:rFonts w:ascii="Times New Roman" w:hAnsi="Times New Roman" w:cs="Times New Roman"/>
        </w:rPr>
      </w:pPr>
    </w:p>
    <w:p w14:paraId="7373D724" w14:textId="3E116BAD" w:rsidR="00664B2A" w:rsidRDefault="00664B2A" w:rsidP="00664B2A">
      <w:pPr>
        <w:rPr>
          <w:rFonts w:ascii="Times New Roman" w:hAnsi="Times New Roman" w:cs="Times New Roman"/>
        </w:rPr>
      </w:pPr>
    </w:p>
    <w:p w14:paraId="255BAD7A" w14:textId="77777777" w:rsidR="00664B2A" w:rsidRDefault="00664B2A" w:rsidP="00664B2A">
      <w:pPr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64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C9F65" w14:textId="41E0A4CD" w:rsidR="00664B2A" w:rsidRPr="00664B2A" w:rsidRDefault="00664B2A" w:rsidP="00664B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401C">
        <w:rPr>
          <w:rFonts w:ascii="Times New Roman" w:hAnsi="Times New Roman" w:cs="Times New Roman"/>
          <w:sz w:val="24"/>
          <w:szCs w:val="24"/>
        </w:rPr>
        <w:t>the code has been successfully executed.</w:t>
      </w:r>
    </w:p>
    <w:sectPr w:rsidR="00664B2A" w:rsidRPr="00664B2A" w:rsidSect="00BE0BCB">
      <w:pgSz w:w="11906" w:h="16838"/>
      <w:pgMar w:top="1440" w:right="1440" w:bottom="1440" w:left="1440" w:header="708" w:footer="708" w:gutter="0"/>
      <w:pgBorders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AFFF" w14:textId="77777777" w:rsidR="00E51EB5" w:rsidRDefault="00E51EB5" w:rsidP="00F51F73">
      <w:pPr>
        <w:spacing w:after="0" w:line="240" w:lineRule="auto"/>
      </w:pPr>
      <w:r>
        <w:separator/>
      </w:r>
    </w:p>
  </w:endnote>
  <w:endnote w:type="continuationSeparator" w:id="0">
    <w:p w14:paraId="6FB74BA6" w14:textId="77777777" w:rsidR="00E51EB5" w:rsidRDefault="00E51EB5" w:rsidP="00F5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53B9" w14:textId="77777777" w:rsidR="00E51EB5" w:rsidRDefault="00E51EB5" w:rsidP="00F51F73">
      <w:pPr>
        <w:spacing w:after="0" w:line="240" w:lineRule="auto"/>
      </w:pPr>
      <w:r>
        <w:separator/>
      </w:r>
    </w:p>
  </w:footnote>
  <w:footnote w:type="continuationSeparator" w:id="0">
    <w:p w14:paraId="7D7D7779" w14:textId="77777777" w:rsidR="00E51EB5" w:rsidRDefault="00E51EB5" w:rsidP="00F51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2A"/>
    <w:rsid w:val="003C641D"/>
    <w:rsid w:val="004F7D66"/>
    <w:rsid w:val="00664B2A"/>
    <w:rsid w:val="00675259"/>
    <w:rsid w:val="00787B4B"/>
    <w:rsid w:val="00950DD9"/>
    <w:rsid w:val="00B75039"/>
    <w:rsid w:val="00BE0BCB"/>
    <w:rsid w:val="00E51EB5"/>
    <w:rsid w:val="00F51F73"/>
    <w:rsid w:val="00FE775E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C1E"/>
  <w15:chartTrackingRefBased/>
  <w15:docId w15:val="{1F029764-92C4-4B52-BF74-E21770E6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73"/>
  </w:style>
  <w:style w:type="paragraph" w:styleId="Footer">
    <w:name w:val="footer"/>
    <w:basedOn w:val="Normal"/>
    <w:link w:val="FooterChar"/>
    <w:uiPriority w:val="99"/>
    <w:unhideWhenUsed/>
    <w:rsid w:val="00F51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sekaran\Documents\Custom%20Office%20Templates\Ex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 Template</Template>
  <TotalTime>6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</dc:creator>
  <cp:keywords/>
  <dc:description/>
  <cp:lastModifiedBy>Gokulraj V</cp:lastModifiedBy>
  <cp:revision>1</cp:revision>
  <dcterms:created xsi:type="dcterms:W3CDTF">2022-10-14T01:14:00Z</dcterms:created>
  <dcterms:modified xsi:type="dcterms:W3CDTF">2022-10-14T01:20:00Z</dcterms:modified>
</cp:coreProperties>
</file>