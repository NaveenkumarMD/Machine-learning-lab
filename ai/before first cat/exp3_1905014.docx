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37" w:tblpY="625"/>
        <w:tblW w:w="0" w:type="auto"/>
        <w:tblLook w:val="04A0" w:firstRow="1" w:lastRow="0" w:firstColumn="1" w:lastColumn="0" w:noHBand="0" w:noVBand="1"/>
      </w:tblPr>
      <w:tblGrid>
        <w:gridCol w:w="2781"/>
      </w:tblGrid>
      <w:tr w:rsidR="00950DD9" w:rsidRPr="00B75039" w14:paraId="64DF50B4" w14:textId="77777777" w:rsidTr="003C641D">
        <w:trPr>
          <w:trHeight w:val="414"/>
        </w:trPr>
        <w:tc>
          <w:tcPr>
            <w:tcW w:w="2781" w:type="dxa"/>
            <w:vAlign w:val="center"/>
          </w:tcPr>
          <w:p w14:paraId="55BA3DBD" w14:textId="77777777" w:rsidR="00950DD9" w:rsidRPr="00B75039" w:rsidRDefault="00B75039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NAME:</w:t>
            </w:r>
            <w:r w:rsidRPr="00B75039">
              <w:rPr>
                <w:rFonts w:ascii="Times New Roman" w:hAnsi="Times New Roman" w:cs="Times New Roman"/>
              </w:rPr>
              <w:t xml:space="preserve"> GOKULRAJ V</w:t>
            </w:r>
          </w:p>
        </w:tc>
      </w:tr>
      <w:tr w:rsidR="00950DD9" w:rsidRPr="00B75039" w14:paraId="2433B560" w14:textId="77777777" w:rsidTr="003C641D">
        <w:trPr>
          <w:trHeight w:val="403"/>
        </w:trPr>
        <w:tc>
          <w:tcPr>
            <w:tcW w:w="2781" w:type="dxa"/>
            <w:vAlign w:val="center"/>
          </w:tcPr>
          <w:p w14:paraId="6627E972" w14:textId="77777777" w:rsidR="00950DD9" w:rsidRPr="00B75039" w:rsidRDefault="00B75039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ROLL_NO:</w:t>
            </w:r>
            <w:r w:rsidRPr="00B75039">
              <w:rPr>
                <w:rFonts w:ascii="Times New Roman" w:hAnsi="Times New Roman" w:cs="Times New Roman"/>
              </w:rPr>
              <w:t xml:space="preserve"> 1905014</w:t>
            </w:r>
          </w:p>
        </w:tc>
      </w:tr>
    </w:tbl>
    <w:tbl>
      <w:tblPr>
        <w:tblStyle w:val="TableGrid"/>
        <w:tblpPr w:leftFromText="180" w:rightFromText="180" w:vertAnchor="text" w:horzAnchor="page" w:tblpX="8485" w:tblpY="-818"/>
        <w:tblW w:w="0" w:type="auto"/>
        <w:tblLook w:val="04A0" w:firstRow="1" w:lastRow="0" w:firstColumn="1" w:lastColumn="0" w:noHBand="0" w:noVBand="1"/>
      </w:tblPr>
      <w:tblGrid>
        <w:gridCol w:w="2786"/>
      </w:tblGrid>
      <w:tr w:rsidR="00675259" w:rsidRPr="00B75039" w14:paraId="1DD9C496" w14:textId="77777777" w:rsidTr="003C641D">
        <w:trPr>
          <w:trHeight w:val="418"/>
        </w:trPr>
        <w:tc>
          <w:tcPr>
            <w:tcW w:w="2786" w:type="dxa"/>
            <w:vAlign w:val="center"/>
          </w:tcPr>
          <w:p w14:paraId="6EC1DA1F" w14:textId="221C2383" w:rsidR="00675259" w:rsidRPr="00B75039" w:rsidRDefault="003C641D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12/0</w:t>
            </w:r>
            <w:r w:rsidR="0097143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675259" w:rsidRPr="00B75039" w14:paraId="216D37BC" w14:textId="77777777" w:rsidTr="003C641D">
        <w:trPr>
          <w:trHeight w:val="407"/>
        </w:trPr>
        <w:tc>
          <w:tcPr>
            <w:tcW w:w="2786" w:type="dxa"/>
            <w:vAlign w:val="center"/>
          </w:tcPr>
          <w:p w14:paraId="46576291" w14:textId="6F12860F" w:rsidR="003C641D" w:rsidRPr="00B75039" w:rsidRDefault="003C641D" w:rsidP="003C64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C641D">
              <w:rPr>
                <w:rFonts w:ascii="Times New Roman" w:hAnsi="Times New Roman" w:cs="Times New Roman"/>
                <w:b/>
                <w:bCs/>
              </w:rPr>
              <w:t>EXP_NO:</w:t>
            </w:r>
            <w:r>
              <w:rPr>
                <w:rFonts w:ascii="Times New Roman" w:hAnsi="Times New Roman" w:cs="Times New Roman"/>
              </w:rPr>
              <w:t xml:space="preserve"> 0</w:t>
            </w:r>
            <w:r w:rsidR="00971432">
              <w:rPr>
                <w:rFonts w:ascii="Times New Roman" w:hAnsi="Times New Roman" w:cs="Times New Roman"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25"/>
        <w:tblW w:w="0" w:type="auto"/>
        <w:tblLook w:val="04A0" w:firstRow="1" w:lastRow="0" w:firstColumn="1" w:lastColumn="0" w:noHBand="0" w:noVBand="1"/>
      </w:tblPr>
      <w:tblGrid>
        <w:gridCol w:w="5048"/>
      </w:tblGrid>
      <w:tr w:rsidR="00F51F73" w14:paraId="74366710" w14:textId="77777777" w:rsidTr="003C641D">
        <w:trPr>
          <w:trHeight w:val="833"/>
        </w:trPr>
        <w:tc>
          <w:tcPr>
            <w:tcW w:w="5048" w:type="dxa"/>
            <w:vAlign w:val="center"/>
          </w:tcPr>
          <w:p w14:paraId="75FFDFB7" w14:textId="671A466C" w:rsidR="00F51F73" w:rsidRPr="003C641D" w:rsidRDefault="00397AFD" w:rsidP="003C64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7A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A* Algorithm</w:t>
            </w:r>
          </w:p>
        </w:tc>
      </w:tr>
    </w:tbl>
    <w:p w14:paraId="4B91EC4C" w14:textId="77777777" w:rsidR="00B02FDE" w:rsidRPr="0006401C" w:rsidRDefault="00B02FDE" w:rsidP="00B02FDE">
      <w:pPr>
        <w:rPr>
          <w:rFonts w:ascii="Times New Roman" w:hAnsi="Times New Roman" w:cs="Times New Roman"/>
        </w:rPr>
      </w:pPr>
    </w:p>
    <w:p w14:paraId="382303DD" w14:textId="77777777" w:rsidR="00B02FDE" w:rsidRPr="0006401C" w:rsidRDefault="00B02FDE" w:rsidP="00B02FDE">
      <w:pPr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0640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581079" w14:textId="22168F8E" w:rsidR="00B02FDE" w:rsidRPr="0006401C" w:rsidRDefault="00B02FDE" w:rsidP="00B02F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sz w:val="24"/>
          <w:szCs w:val="24"/>
        </w:rPr>
        <w:t xml:space="preserve">To solve the </w:t>
      </w:r>
      <w:r>
        <w:rPr>
          <w:rFonts w:ascii="Times New Roman" w:hAnsi="Times New Roman" w:cs="Times New Roman"/>
          <w:sz w:val="24"/>
          <w:szCs w:val="24"/>
        </w:rPr>
        <w:t>car parking problem with the help of A* Algorithm.</w:t>
      </w:r>
    </w:p>
    <w:p w14:paraId="777CCDF7" w14:textId="77777777" w:rsidR="00B02FDE" w:rsidRPr="0006401C" w:rsidRDefault="00B02FDE" w:rsidP="00B02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9F67F09" w14:textId="0842F6AC" w:rsidR="00B02FDE" w:rsidRPr="0006401C" w:rsidRDefault="00B02FDE" w:rsidP="00B02F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 xml:space="preserve">n vehicles occupy squares (1, 1) through (n, 1) (i.e., the bottom row) of an </w:t>
      </w:r>
      <w:proofErr w:type="spellStart"/>
      <w:r w:rsidRPr="00B02FDE">
        <w:rPr>
          <w:rFonts w:ascii="Times New Roman" w:hAnsi="Times New Roman" w:cs="Times New Roman"/>
          <w:sz w:val="24"/>
          <w:szCs w:val="24"/>
        </w:rPr>
        <w:t>n×n</w:t>
      </w:r>
      <w:proofErr w:type="spellEnd"/>
      <w:r w:rsidRPr="00B02FDE">
        <w:rPr>
          <w:rFonts w:ascii="Times New Roman" w:hAnsi="Times New Roman" w:cs="Times New Roman"/>
          <w:sz w:val="24"/>
          <w:szCs w:val="24"/>
        </w:rPr>
        <w:t xml:space="preserve"> grid.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 xml:space="preserve">The vehicles must be moved to the top row but in reverse order; </w:t>
      </w:r>
      <w:proofErr w:type="gramStart"/>
      <w:r w:rsidRPr="00B02FD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02FDE">
        <w:rPr>
          <w:rFonts w:ascii="Times New Roman" w:hAnsi="Times New Roman" w:cs="Times New Roman"/>
          <w:sz w:val="24"/>
          <w:szCs w:val="24"/>
        </w:rPr>
        <w:t xml:space="preserve"> the vehicle </w:t>
      </w:r>
      <w:proofErr w:type="spellStart"/>
      <w:r w:rsidRPr="00B02F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FDE">
        <w:rPr>
          <w:rFonts w:ascii="Times New Roman" w:hAnsi="Times New Roman" w:cs="Times New Roman"/>
          <w:sz w:val="24"/>
          <w:szCs w:val="24"/>
        </w:rPr>
        <w:t xml:space="preserve"> that starts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2F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FDE">
        <w:rPr>
          <w:rFonts w:ascii="Times New Roman" w:hAnsi="Times New Roman" w:cs="Times New Roman"/>
          <w:sz w:val="24"/>
          <w:szCs w:val="24"/>
        </w:rPr>
        <w:t>, 1) must end up in (n−i+1, n). On each time step, every one of the n vehicles can 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>one square up, down, left, or right, or stay put; but if a vehicle stays put, one other adjacent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>vehicle (but not more than one) can hop over it. Two vehicles cannot occupy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 xml:space="preserve">square. Suppose that vehicle </w:t>
      </w:r>
      <w:proofErr w:type="spellStart"/>
      <w:r w:rsidRPr="00B02F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FDE">
        <w:rPr>
          <w:rFonts w:ascii="Times New Roman" w:hAnsi="Times New Roman" w:cs="Times New Roman"/>
          <w:sz w:val="24"/>
          <w:szCs w:val="24"/>
        </w:rPr>
        <w:t xml:space="preserve"> is at (xi, </w:t>
      </w:r>
      <w:proofErr w:type="spellStart"/>
      <w:r w:rsidRPr="00B02FDE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B02FDE">
        <w:rPr>
          <w:rFonts w:ascii="Times New Roman" w:hAnsi="Times New Roman" w:cs="Times New Roman"/>
          <w:sz w:val="24"/>
          <w:szCs w:val="24"/>
        </w:rPr>
        <w:t>); write a nontrivial admissible heuristic hi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 xml:space="preserve">number of moves it will require to get to its goal location (n − </w:t>
      </w:r>
      <w:proofErr w:type="spellStart"/>
      <w:r w:rsidRPr="00B02F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FDE">
        <w:rPr>
          <w:rFonts w:ascii="Times New Roman" w:hAnsi="Times New Roman" w:cs="Times New Roman"/>
          <w:sz w:val="24"/>
          <w:szCs w:val="24"/>
        </w:rPr>
        <w:t xml:space="preserve"> + 1, n), assuming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FDE">
        <w:rPr>
          <w:rFonts w:ascii="Times New Roman" w:hAnsi="Times New Roman" w:cs="Times New Roman"/>
          <w:sz w:val="24"/>
          <w:szCs w:val="24"/>
        </w:rPr>
        <w:t>other vehicles are on the grid.</w:t>
      </w:r>
    </w:p>
    <w:p w14:paraId="50742AF3" w14:textId="77777777" w:rsidR="00B02FDE" w:rsidRPr="0006401C" w:rsidRDefault="00B02FDE" w:rsidP="00B02F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08C57" w14:textId="0BFDCCA6" w:rsidR="00B02FDE" w:rsidRPr="0006401C" w:rsidRDefault="00B02FDE" w:rsidP="00B02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24835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#include&lt;bits/stdc++.h&gt;</w:t>
      </w:r>
    </w:p>
    <w:p w14:paraId="50A0F436" w14:textId="00474C1B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using namespace std;</w:t>
      </w:r>
    </w:p>
    <w:p w14:paraId="49C5AAE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typedef pair&lt;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int,vector</w:t>
      </w:r>
      <w:proofErr w:type="spellEnd"/>
      <w:proofErr w:type="gramEnd"/>
      <w:r w:rsidRPr="00B02FDE">
        <w:rPr>
          <w:rFonts w:ascii="Times New Roman" w:hAnsi="Times New Roman" w:cs="Times New Roman"/>
          <w:sz w:val="20"/>
          <w:szCs w:val="20"/>
        </w:rPr>
        <w:t>&lt;vector&lt;int&gt;&gt; &gt; pi;</w:t>
      </w:r>
    </w:p>
    <w:p w14:paraId="3F399630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queue &lt;vector&lt;vector&lt;int&gt;&gt; &gt;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1F43937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priority_queue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&lt;pi, vector&lt;pi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&gt; ,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 greater&lt;pi&gt; &gt; que;</w:t>
      </w:r>
    </w:p>
    <w:p w14:paraId="7E7D28DF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229601C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find_heuristics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(vector&lt;vector&lt;int&gt;&gt;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, vector&lt;vector&lt;int&gt;&gt; goal)</w:t>
      </w:r>
    </w:p>
    <w:p w14:paraId="6FCDFDA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{</w:t>
      </w:r>
    </w:p>
    <w:p w14:paraId="4C883CB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int temp=0;</w:t>
      </w:r>
    </w:p>
    <w:p w14:paraId="218E24E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pos.size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++)</w:t>
      </w:r>
    </w:p>
    <w:p w14:paraId="652A856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B4C0E25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temp+=abs(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][0]-goal[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][0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])+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abs(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][1]-goal[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][1]);</w:t>
      </w:r>
    </w:p>
    <w:p w14:paraId="1FC7597D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C0E52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return temp;</w:t>
      </w:r>
    </w:p>
    <w:p w14:paraId="2C23F3B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}</w:t>
      </w:r>
    </w:p>
    <w:p w14:paraId="7A49988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746E810F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bool route(vector&lt;vector&lt;int&gt;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&gt;,vector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&lt;vector&lt;int&gt;&gt;,int);</w:t>
      </w:r>
    </w:p>
    <w:p w14:paraId="4E5A17DB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71520CB0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)</w:t>
      </w:r>
    </w:p>
    <w:p w14:paraId="73BDBDDC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{</w:t>
      </w:r>
    </w:p>
    <w:p w14:paraId="51299FED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vector&lt;vector&lt;int&gt;&gt; mat {{1,0,0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},{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2,0,0},{3,0,0}};</w:t>
      </w:r>
    </w:p>
    <w:p w14:paraId="44E91C7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lastRenderedPageBreak/>
        <w:t xml:space="preserve">    vector&lt;vector&lt;int&gt;&gt; goal {{0,0,3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},{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0,0,2},{0,0,1}};</w:t>
      </w:r>
    </w:p>
    <w:p w14:paraId="3DF4F09F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78BFC7D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vector&lt;vector&lt;int&gt;&gt;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init_pos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{{0,0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},{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1,0},{2,0}};</w:t>
      </w:r>
    </w:p>
    <w:p w14:paraId="7063941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vector&lt;vector&lt;int&gt;&gt;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goal_pos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{{2,2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},{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1,2},{0,2}};</w:t>
      </w:r>
    </w:p>
    <w:p w14:paraId="3736487F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388804E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&lt;&lt;"START STATE"&lt;&lt;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55301649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mat.size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++)</w:t>
      </w:r>
    </w:p>
    <w:p w14:paraId="30D3D399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9696FB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int j=0;j&lt;mat[0].size();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)</w:t>
      </w:r>
    </w:p>
    <w:p w14:paraId="6CEED4B5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&lt;&lt; mat[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][j] &lt;&lt; " ";</w:t>
      </w:r>
    </w:p>
    <w:p w14:paraId="216303D0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6E96174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08F5E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65CDC45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&lt;&lt;"GOAL STATE"&lt;&lt;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21F1B39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goal.size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++)</w:t>
      </w:r>
    </w:p>
    <w:p w14:paraId="50828E7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BA0BF2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int j=0;j&lt;goal[0].size();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)</w:t>
      </w:r>
    </w:p>
    <w:p w14:paraId="20D1228B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&lt;&lt; goal[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][j] &lt;&lt; " ";</w:t>
      </w:r>
    </w:p>
    <w:p w14:paraId="1226E1E6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78B4FF4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B1647C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7A68DD4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23FD229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route(init_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pos,goal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_pos,0);</w:t>
      </w:r>
    </w:p>
    <w:p w14:paraId="4125C1C5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60876926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5D9B4B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}</w:t>
      </w:r>
    </w:p>
    <w:p w14:paraId="4BF5B4A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2C1F6586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bool route(vector&lt;vector&lt;int&gt;&gt;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, vector&lt;vector&lt;int&gt;&gt;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goal,int</w:t>
      </w:r>
      <w:proofErr w:type="spellEnd"/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gx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)</w:t>
      </w:r>
    </w:p>
    <w:p w14:paraId="4B8681C6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{</w:t>
      </w:r>
    </w:p>
    <w:p w14:paraId="022D5656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==goal)</w:t>
      </w:r>
    </w:p>
    <w:p w14:paraId="2055C6B5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5B4E0B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 "goal reached "&lt;&lt;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gx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571D26C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while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st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.empty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())</w:t>
      </w:r>
    </w:p>
    <w:p w14:paraId="1466059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8F0AB5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lastRenderedPageBreak/>
        <w:t xml:space="preserve">            int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3][3]={{0,0,0},{0,0,0},{0,0,0}};</w:t>
      </w:r>
    </w:p>
    <w:p w14:paraId="33EA521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vector&lt;vector&lt;int&gt;&gt; temp=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st.front</w:t>
      </w:r>
      <w:proofErr w:type="spellEnd"/>
      <w:proofErr w:type="gramEnd"/>
      <w:r w:rsidRPr="00B02FDE">
        <w:rPr>
          <w:rFonts w:ascii="Times New Roman" w:hAnsi="Times New Roman" w:cs="Times New Roman"/>
          <w:sz w:val="20"/>
          <w:szCs w:val="20"/>
        </w:rPr>
        <w:t>();</w:t>
      </w:r>
    </w:p>
    <w:p w14:paraId="3F5C379D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temp.size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++)</w:t>
      </w:r>
    </w:p>
    <w:p w14:paraId="4FCE542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97F5F5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[temp[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][0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]][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temp[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][1]]=i+1;</w:t>
      </w:r>
    </w:p>
    <w:p w14:paraId="667A750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2E7C21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=0;i&lt;3;i++)</w:t>
      </w:r>
    </w:p>
    <w:p w14:paraId="100DC99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BFA980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int j=0;j&lt;3;j++)</w:t>
      </w:r>
    </w:p>
    <w:p w14:paraId="57A6C83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][j] &lt;&lt; " ";</w:t>
      </w:r>
    </w:p>
    <w:p w14:paraId="345BBC1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3E4AF36D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C698439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;</w:t>
      </w:r>
    </w:p>
    <w:p w14:paraId="57026090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st.pop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);</w:t>
      </w:r>
    </w:p>
    <w:p w14:paraId="113F56B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5EDB119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4AAFDC0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98F17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</w:p>
    <w:p w14:paraId="2174B59B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int heuristics;</w:t>
      </w:r>
    </w:p>
    <w:p w14:paraId="1567BE7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vector&lt;vector&lt;int&gt;&gt;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 {{0,1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},{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-1,0},{0,-1},{1,0}};</w:t>
      </w:r>
    </w:p>
    <w:p w14:paraId="4801EBA9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=0;i&lt;3;i++)</w:t>
      </w:r>
    </w:p>
    <w:p w14:paraId="0CBAA0D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EB927E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int r=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][0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],c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][1];</w:t>
      </w:r>
    </w:p>
    <w:p w14:paraId="503CB3E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int j=0;j&lt;4;j++)</w:t>
      </w:r>
    </w:p>
    <w:p w14:paraId="43CF008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7544A2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r+dir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[j][0] &gt;=0 &amp;&amp;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r+dir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[j][0] &lt;= 2 &amp;&amp;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c+dir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[j][1]&gt;=0 &amp;&amp;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c+dir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[j][1] &lt;=2)</w:t>
      </w:r>
    </w:p>
    <w:p w14:paraId="77ADB7D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5E71E4A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int k;</w:t>
      </w:r>
    </w:p>
    <w:p w14:paraId="525DD420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for(k=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0;k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&lt;3;k++)</w:t>
      </w:r>
    </w:p>
    <w:p w14:paraId="749FBA5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2EBBCECE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if(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r+dir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0]=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 xml:space="preserve">[k][0] &amp;&amp;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c+dir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[j][1]==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[k][1])</w:t>
      </w:r>
    </w:p>
    <w:p w14:paraId="75F987C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    break;</w:t>
      </w:r>
    </w:p>
    <w:p w14:paraId="00DAE06C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7E03DE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if(k==3)</w:t>
      </w:r>
    </w:p>
    <w:p w14:paraId="20B41A1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14:paraId="3858DE3C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0]+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[j][0];</w:t>
      </w:r>
    </w:p>
    <w:p w14:paraId="4452786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1]+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[j][1];</w:t>
      </w:r>
    </w:p>
    <w:p w14:paraId="2AE170F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heuristics =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find_heuristics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pos,goal</w:t>
      </w:r>
      <w:proofErr w:type="spellEnd"/>
      <w:proofErr w:type="gramEnd"/>
      <w:r w:rsidRPr="00B02FDE">
        <w:rPr>
          <w:rFonts w:ascii="Times New Roman" w:hAnsi="Times New Roman" w:cs="Times New Roman"/>
          <w:sz w:val="20"/>
          <w:szCs w:val="20"/>
        </w:rPr>
        <w:t>);</w:t>
      </w:r>
    </w:p>
    <w:p w14:paraId="25B6948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que.push</w:t>
      </w:r>
      <w:proofErr w:type="spellEnd"/>
      <w:proofErr w:type="gram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make_pair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heuristics,pos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));</w:t>
      </w:r>
    </w:p>
    <w:p w14:paraId="686C199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][0]-=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[j][0];</w:t>
      </w:r>
    </w:p>
    <w:p w14:paraId="161E91F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][1]-=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[j][1];</w:t>
      </w:r>
    </w:p>
    <w:p w14:paraId="2DD1AD75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FF8325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FB08029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1317A17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258BFD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if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que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.empty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())</w:t>
      </w:r>
    </w:p>
    <w:p w14:paraId="15783544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FA028B3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vector&lt;vector&lt;int&gt;&gt; temp=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que.top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).second;</w:t>
      </w:r>
    </w:p>
    <w:p w14:paraId="7E46414D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int t=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que.top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).first;</w:t>
      </w:r>
    </w:p>
    <w:p w14:paraId="684424DA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que.pop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);</w:t>
      </w:r>
    </w:p>
    <w:p w14:paraId="19469F0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st.push</w:t>
      </w:r>
      <w:proofErr w:type="spellEnd"/>
      <w:proofErr w:type="gramEnd"/>
      <w:r w:rsidRPr="00B02FDE">
        <w:rPr>
          <w:rFonts w:ascii="Times New Roman" w:hAnsi="Times New Roman" w:cs="Times New Roman"/>
          <w:sz w:val="20"/>
          <w:szCs w:val="20"/>
        </w:rPr>
        <w:t>(temp);</w:t>
      </w:r>
    </w:p>
    <w:p w14:paraId="454FB598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route(</w:t>
      </w:r>
      <w:proofErr w:type="gramStart"/>
      <w:r w:rsidRPr="00B02FDE">
        <w:rPr>
          <w:rFonts w:ascii="Times New Roman" w:hAnsi="Times New Roman" w:cs="Times New Roman"/>
          <w:sz w:val="20"/>
          <w:szCs w:val="20"/>
        </w:rPr>
        <w:t>temp,goal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,gx+1);</w:t>
      </w:r>
    </w:p>
    <w:p w14:paraId="1DF67132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02FDE">
        <w:rPr>
          <w:rFonts w:ascii="Times New Roman" w:hAnsi="Times New Roman" w:cs="Times New Roman"/>
          <w:sz w:val="20"/>
          <w:szCs w:val="20"/>
        </w:rPr>
        <w:t>st.pop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02FDE">
        <w:rPr>
          <w:rFonts w:ascii="Times New Roman" w:hAnsi="Times New Roman" w:cs="Times New Roman"/>
          <w:sz w:val="20"/>
          <w:szCs w:val="20"/>
        </w:rPr>
        <w:t>);</w:t>
      </w:r>
    </w:p>
    <w:p w14:paraId="12615100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6D2B91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092D26DB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438567C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2FD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02FDE">
        <w:rPr>
          <w:rFonts w:ascii="Times New Roman" w:hAnsi="Times New Roman" w:cs="Times New Roman"/>
          <w:sz w:val="20"/>
          <w:szCs w:val="20"/>
        </w:rPr>
        <w:t>&lt;&lt;"not possible";</w:t>
      </w:r>
    </w:p>
    <w:p w14:paraId="205A8BFF" w14:textId="77777777" w:rsidR="00B02FDE" w:rsidRP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75FA92" w14:textId="4A3F6B05" w:rsidR="003C641D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t>}</w:t>
      </w:r>
    </w:p>
    <w:p w14:paraId="45445E3C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2FAA5586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70620493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3D8095B2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3B107D9F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352F8859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258B1A07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0EA79C74" w14:textId="77777777" w:rsidR="00B02FDE" w:rsidRDefault="00B02FDE" w:rsidP="00B02FDE">
      <w:pPr>
        <w:rPr>
          <w:rFonts w:ascii="Times New Roman" w:hAnsi="Times New Roman" w:cs="Times New Roman"/>
          <w:b/>
          <w:bCs/>
        </w:rPr>
      </w:pPr>
    </w:p>
    <w:p w14:paraId="37F7225B" w14:textId="77777777" w:rsidR="00971432" w:rsidRDefault="00971432" w:rsidP="00B02FDE">
      <w:pPr>
        <w:rPr>
          <w:rFonts w:ascii="Times New Roman" w:hAnsi="Times New Roman" w:cs="Times New Roman"/>
          <w:b/>
          <w:bCs/>
        </w:rPr>
      </w:pPr>
    </w:p>
    <w:p w14:paraId="7DF97608" w14:textId="1EEDBCD3" w:rsidR="00B02FDE" w:rsidRPr="00971432" w:rsidRDefault="00B02FDE" w:rsidP="00B02FDE">
      <w:pPr>
        <w:rPr>
          <w:rFonts w:ascii="Times New Roman" w:hAnsi="Times New Roman" w:cs="Times New Roman"/>
          <w:b/>
          <w:bCs/>
        </w:rPr>
      </w:pPr>
      <w:r w:rsidRPr="0006401C">
        <w:rPr>
          <w:rFonts w:ascii="Times New Roman" w:hAnsi="Times New Roman" w:cs="Times New Roman"/>
          <w:b/>
          <w:bCs/>
        </w:rPr>
        <w:lastRenderedPageBreak/>
        <w:t>OUTPUT:</w:t>
      </w:r>
    </w:p>
    <w:p w14:paraId="28A7BDDA" w14:textId="5D2B6D35" w:rsidR="00B02FDE" w:rsidRDefault="00B02FDE" w:rsidP="00B02FDE">
      <w:pPr>
        <w:rPr>
          <w:rFonts w:ascii="Times New Roman" w:hAnsi="Times New Roman" w:cs="Times New Roman"/>
          <w:sz w:val="20"/>
          <w:szCs w:val="20"/>
        </w:rPr>
      </w:pPr>
      <w:r w:rsidRPr="00B02FD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EF3B82D" wp14:editId="282CDC51">
            <wp:extent cx="5731510" cy="5560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7DF1" w14:textId="153171C7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24E69000" w14:textId="3C2F0606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5BD40C5C" w14:textId="647F5EF8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2151336E" w14:textId="432ECD11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757DD14D" w14:textId="76D365CA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26F4E91A" w14:textId="1C9F4185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057CDAF2" w14:textId="77777777" w:rsidR="00971432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p w14:paraId="39605A3B" w14:textId="16129C74" w:rsidR="00971432" w:rsidRDefault="00971432" w:rsidP="00971432">
      <w:pPr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64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269CB" w14:textId="0CE30AF4" w:rsidR="00971432" w:rsidRDefault="00971432" w:rsidP="009714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6401C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401C">
        <w:rPr>
          <w:rFonts w:ascii="Times New Roman" w:hAnsi="Times New Roman" w:cs="Times New Roman"/>
          <w:sz w:val="24"/>
          <w:szCs w:val="24"/>
        </w:rPr>
        <w:t>the code has been successfully executed.</w:t>
      </w:r>
    </w:p>
    <w:p w14:paraId="7D27E164" w14:textId="77777777" w:rsidR="00971432" w:rsidRPr="0006401C" w:rsidRDefault="00971432" w:rsidP="009714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AFABD8" w14:textId="77777777" w:rsidR="00971432" w:rsidRPr="00B02FDE" w:rsidRDefault="00971432" w:rsidP="00B02FDE">
      <w:pPr>
        <w:rPr>
          <w:rFonts w:ascii="Times New Roman" w:hAnsi="Times New Roman" w:cs="Times New Roman"/>
          <w:sz w:val="20"/>
          <w:szCs w:val="20"/>
        </w:rPr>
      </w:pPr>
    </w:p>
    <w:sectPr w:rsidR="00971432" w:rsidRPr="00B02FDE" w:rsidSect="00BE0BCB">
      <w:pgSz w:w="11906" w:h="16838"/>
      <w:pgMar w:top="1440" w:right="1440" w:bottom="1440" w:left="1440" w:header="708" w:footer="708" w:gutter="0"/>
      <w:pgBorders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B334" w14:textId="77777777" w:rsidR="00E91AFF" w:rsidRDefault="00E91AFF" w:rsidP="00F51F73">
      <w:pPr>
        <w:spacing w:after="0" w:line="240" w:lineRule="auto"/>
      </w:pPr>
      <w:r>
        <w:separator/>
      </w:r>
    </w:p>
  </w:endnote>
  <w:endnote w:type="continuationSeparator" w:id="0">
    <w:p w14:paraId="14074357" w14:textId="77777777" w:rsidR="00E91AFF" w:rsidRDefault="00E91AFF" w:rsidP="00F5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55C9" w14:textId="77777777" w:rsidR="00E91AFF" w:rsidRDefault="00E91AFF" w:rsidP="00F51F73">
      <w:pPr>
        <w:spacing w:after="0" w:line="240" w:lineRule="auto"/>
      </w:pPr>
      <w:r>
        <w:separator/>
      </w:r>
    </w:p>
  </w:footnote>
  <w:footnote w:type="continuationSeparator" w:id="0">
    <w:p w14:paraId="5DEA8A1B" w14:textId="77777777" w:rsidR="00E91AFF" w:rsidRDefault="00E91AFF" w:rsidP="00F51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4E"/>
    <w:rsid w:val="002D4D4E"/>
    <w:rsid w:val="00397AFD"/>
    <w:rsid w:val="003C641D"/>
    <w:rsid w:val="004F7D66"/>
    <w:rsid w:val="00675259"/>
    <w:rsid w:val="00787B4B"/>
    <w:rsid w:val="00950DD9"/>
    <w:rsid w:val="00971432"/>
    <w:rsid w:val="00B02FDE"/>
    <w:rsid w:val="00B75039"/>
    <w:rsid w:val="00BE0BCB"/>
    <w:rsid w:val="00E91AFF"/>
    <w:rsid w:val="00F51F73"/>
    <w:rsid w:val="00FB7667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F28B"/>
  <w15:chartTrackingRefBased/>
  <w15:docId w15:val="{F2E7B5E1-06B4-4E1B-A793-F681953A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73"/>
  </w:style>
  <w:style w:type="paragraph" w:styleId="Footer">
    <w:name w:val="footer"/>
    <w:basedOn w:val="Normal"/>
    <w:link w:val="FooterChar"/>
    <w:uiPriority w:val="99"/>
    <w:unhideWhenUsed/>
    <w:rsid w:val="00F51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sekaran\Documents\Custom%20Office%20Templates\Ex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 Template</Template>
  <TotalTime>34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</dc:creator>
  <cp:keywords/>
  <dc:description/>
  <cp:lastModifiedBy>Gokulraj V</cp:lastModifiedBy>
  <cp:revision>3</cp:revision>
  <cp:lastPrinted>2022-10-14T01:13:00Z</cp:lastPrinted>
  <dcterms:created xsi:type="dcterms:W3CDTF">2022-10-14T00:35:00Z</dcterms:created>
  <dcterms:modified xsi:type="dcterms:W3CDTF">2022-10-14T01:14:00Z</dcterms:modified>
</cp:coreProperties>
</file>